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AE" w:rsidRDefault="00970DAE" w:rsidP="009C1EA3">
      <w:pPr>
        <w:pStyle w:val="NoSpacing"/>
      </w:pPr>
      <w:bookmarkStart w:id="0" w:name="_GoBack"/>
      <w:bookmarkEnd w:id="0"/>
    </w:p>
    <w:p w:rsidR="00970DAE" w:rsidRDefault="00970DAE" w:rsidP="00717A7F">
      <w:pPr>
        <w:pStyle w:val="Heading1"/>
      </w:pPr>
      <w:r>
        <w:t>Install</w:t>
      </w:r>
    </w:p>
    <w:p w:rsidR="00970DAE" w:rsidRDefault="008C5866" w:rsidP="002262C0">
      <w:pPr>
        <w:pStyle w:val="NoSpacing"/>
        <w:numPr>
          <w:ilvl w:val="0"/>
          <w:numId w:val="8"/>
        </w:numPr>
      </w:pPr>
      <w:r>
        <w:t>Run the install</w:t>
      </w:r>
      <w:r w:rsidR="00A47B5A">
        <w:t xml:space="preserve"> and acce</w:t>
      </w:r>
      <w:r w:rsidR="00717A7F">
        <w:t>pt the defaults</w:t>
      </w:r>
    </w:p>
    <w:p w:rsidR="00BB0944" w:rsidRDefault="00BB0944" w:rsidP="002262C0">
      <w:pPr>
        <w:pStyle w:val="NoSpacing"/>
        <w:numPr>
          <w:ilvl w:val="0"/>
          <w:numId w:val="8"/>
        </w:numPr>
        <w:rPr>
          <w:szCs w:val="24"/>
          <w:lang w:val="en-CA"/>
        </w:rPr>
      </w:pPr>
      <w:r w:rsidRPr="00BB0944">
        <w:rPr>
          <w:szCs w:val="24"/>
          <w:lang w:val="en-CA"/>
        </w:rPr>
        <w:t>Choose</w:t>
      </w:r>
      <w:r>
        <w:rPr>
          <w:szCs w:val="24"/>
          <w:lang w:val="en-CA"/>
        </w:rPr>
        <w:t xml:space="preserve"> Subscription/Academic License</w:t>
      </w:r>
    </w:p>
    <w:p w:rsidR="00BB0944" w:rsidRDefault="00BB0944" w:rsidP="002262C0">
      <w:pPr>
        <w:pStyle w:val="NoSpacing"/>
        <w:numPr>
          <w:ilvl w:val="0"/>
          <w:numId w:val="8"/>
        </w:numPr>
        <w:rPr>
          <w:szCs w:val="24"/>
          <w:lang w:val="en-CA"/>
        </w:rPr>
      </w:pPr>
      <w:r>
        <w:rPr>
          <w:szCs w:val="24"/>
          <w:lang w:val="en-CA"/>
        </w:rPr>
        <w:t>Click Academic Partner Program License</w:t>
      </w:r>
    </w:p>
    <w:p w:rsidR="00BB0944" w:rsidRDefault="00BB0944" w:rsidP="002262C0">
      <w:pPr>
        <w:pStyle w:val="NoSpacing"/>
        <w:ind w:left="360"/>
        <w:rPr>
          <w:color w:val="000000"/>
        </w:rPr>
      </w:pPr>
      <w:r>
        <w:rPr>
          <w:color w:val="000000"/>
        </w:rPr>
        <w:t>PDZV6-4542D-Z6KY4-R88BG-74K5X</w:t>
      </w:r>
    </w:p>
    <w:p w:rsidR="006C7619" w:rsidRPr="00BB0944" w:rsidRDefault="006C7619" w:rsidP="009C1EA3">
      <w:pPr>
        <w:pStyle w:val="NoSpacing"/>
        <w:rPr>
          <w:szCs w:val="24"/>
        </w:rPr>
      </w:pPr>
    </w:p>
    <w:p w:rsidR="00717A7F" w:rsidRDefault="00717A7F" w:rsidP="009C1EA3">
      <w:pPr>
        <w:pStyle w:val="NoSpacing"/>
      </w:pPr>
    </w:p>
    <w:p w:rsidR="008C5866" w:rsidRPr="00991FE8" w:rsidRDefault="008C5866" w:rsidP="009C1EA3">
      <w:pPr>
        <w:pStyle w:val="NoSpacing"/>
      </w:pPr>
      <w:r>
        <w:tab/>
      </w:r>
    </w:p>
    <w:sectPr w:rsidR="008C5866" w:rsidRPr="00991F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F9B" w:rsidRDefault="00124F9B" w:rsidP="00A21335">
      <w:pPr>
        <w:spacing w:after="0" w:line="240" w:lineRule="auto"/>
      </w:pPr>
      <w:r>
        <w:separator/>
      </w:r>
    </w:p>
  </w:endnote>
  <w:endnote w:type="continuationSeparator" w:id="0">
    <w:p w:rsidR="00124F9B" w:rsidRDefault="00124F9B" w:rsidP="00A2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FE8" w:rsidRDefault="00860ED1">
    <w:pPr>
      <w:pStyle w:val="Footer"/>
    </w:pPr>
    <w:fldSimple w:instr=" FILENAME \p \* MERGEFORMAT ">
      <w:r w:rsidR="009C1EA3">
        <w:rPr>
          <w:noProof/>
        </w:rPr>
        <w:t>Document1</w:t>
      </w:r>
    </w:fldSimple>
    <w:r w:rsidR="00991FE8">
      <w:ptab w:relativeTo="margin" w:alignment="center" w:leader="none"/>
    </w:r>
    <w:r w:rsidR="00991FE8">
      <w:ptab w:relativeTo="margin" w:alignment="right" w:leader="none"/>
    </w:r>
    <w:r w:rsidR="00991FE8">
      <w:fldChar w:fldCharType="begin"/>
    </w:r>
    <w:r w:rsidR="00991FE8">
      <w:instrText xml:space="preserve"> PAGE  \* Arabic  \* MERGEFORMAT </w:instrText>
    </w:r>
    <w:r w:rsidR="00991FE8">
      <w:fldChar w:fldCharType="separate"/>
    </w:r>
    <w:r w:rsidR="0025563C">
      <w:rPr>
        <w:noProof/>
      </w:rPr>
      <w:t>1</w:t>
    </w:r>
    <w:r w:rsidR="00991FE8">
      <w:fldChar w:fldCharType="end"/>
    </w:r>
    <w:r w:rsidR="00991FE8">
      <w:t xml:space="preserve"> of </w:t>
    </w:r>
    <w:r w:rsidR="0025563C">
      <w:fldChar w:fldCharType="begin"/>
    </w:r>
    <w:r w:rsidR="0025563C">
      <w:instrText xml:space="preserve"> SECTIONPAGES  \* Arabic  \* MERGEFORMAT </w:instrText>
    </w:r>
    <w:r w:rsidR="0025563C">
      <w:fldChar w:fldCharType="separate"/>
    </w:r>
    <w:r w:rsidR="0025563C">
      <w:rPr>
        <w:noProof/>
      </w:rPr>
      <w:t>1</w:t>
    </w:r>
    <w:r w:rsidR="002556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F9B" w:rsidRDefault="00124F9B" w:rsidP="00A21335">
      <w:pPr>
        <w:spacing w:after="0" w:line="240" w:lineRule="auto"/>
      </w:pPr>
      <w:r>
        <w:separator/>
      </w:r>
    </w:p>
  </w:footnote>
  <w:footnote w:type="continuationSeparator" w:id="0">
    <w:p w:rsidR="00124F9B" w:rsidRDefault="00124F9B" w:rsidP="00A2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1335" w:rsidRDefault="00970DA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Visual Paradigm</w:t>
        </w:r>
        <w:r w:rsidR="009C1EA3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 xml:space="preserve"> Install</w:t>
        </w:r>
      </w:p>
    </w:sdtContent>
  </w:sdt>
  <w:p w:rsidR="00A21335" w:rsidRDefault="00A21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96998"/>
    <w:multiLevelType w:val="hybridMultilevel"/>
    <w:tmpl w:val="8BC20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30AD8"/>
    <w:multiLevelType w:val="hybridMultilevel"/>
    <w:tmpl w:val="60BC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85E"/>
    <w:multiLevelType w:val="hybridMultilevel"/>
    <w:tmpl w:val="CB60B5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9F8"/>
    <w:multiLevelType w:val="hybridMultilevel"/>
    <w:tmpl w:val="A27AC6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637E"/>
    <w:multiLevelType w:val="hybridMultilevel"/>
    <w:tmpl w:val="4E2EC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1CDA"/>
    <w:multiLevelType w:val="hybridMultilevel"/>
    <w:tmpl w:val="26E229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319"/>
    <w:multiLevelType w:val="hybridMultilevel"/>
    <w:tmpl w:val="895C0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F57B7"/>
    <w:multiLevelType w:val="hybridMultilevel"/>
    <w:tmpl w:val="BB94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A3"/>
    <w:rsid w:val="00124F9B"/>
    <w:rsid w:val="002262C0"/>
    <w:rsid w:val="0025563C"/>
    <w:rsid w:val="004372E6"/>
    <w:rsid w:val="006C7619"/>
    <w:rsid w:val="00717A7F"/>
    <w:rsid w:val="007F1E6B"/>
    <w:rsid w:val="00860ED1"/>
    <w:rsid w:val="008C5866"/>
    <w:rsid w:val="0090451D"/>
    <w:rsid w:val="00970DAE"/>
    <w:rsid w:val="00991FE8"/>
    <w:rsid w:val="009C1EA3"/>
    <w:rsid w:val="009C3D30"/>
    <w:rsid w:val="00A10268"/>
    <w:rsid w:val="00A21335"/>
    <w:rsid w:val="00A47B5A"/>
    <w:rsid w:val="00BA5225"/>
    <w:rsid w:val="00BB0944"/>
    <w:rsid w:val="00BD32AA"/>
    <w:rsid w:val="00C719A0"/>
    <w:rsid w:val="00CA18A5"/>
    <w:rsid w:val="00E671CA"/>
    <w:rsid w:val="00E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1F7D6-56CB-4E41-AF7D-A5E74E0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DC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EE7D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7DC7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35"/>
  </w:style>
  <w:style w:type="paragraph" w:styleId="Footer">
    <w:name w:val="footer"/>
    <w:basedOn w:val="Normal"/>
    <w:link w:val="FooterChar"/>
    <w:uiPriority w:val="99"/>
    <w:unhideWhenUsed/>
    <w:rsid w:val="00A2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35"/>
  </w:style>
  <w:style w:type="paragraph" w:styleId="BalloonText">
    <w:name w:val="Balloon Text"/>
    <w:basedOn w:val="Normal"/>
    <w:link w:val="BalloonTextChar"/>
    <w:uiPriority w:val="99"/>
    <w:semiHidden/>
    <w:unhideWhenUsed/>
    <w:rsid w:val="00A2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33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586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58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chueler\Desktop\Template_Inst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B104-43D1-4832-AC3C-CF88691D4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Template_Install.dotx</Template>
  <TotalTime>121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Install</vt:lpstr>
    </vt:vector>
  </TitlesOfParts>
  <Company>Conestoga College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Paradigm Install</dc:title>
  <dc:creator>Authorized User</dc:creator>
  <cp:lastModifiedBy>Eric Schueler</cp:lastModifiedBy>
  <cp:revision>10</cp:revision>
  <cp:lastPrinted>2015-06-01T11:59:00Z</cp:lastPrinted>
  <dcterms:created xsi:type="dcterms:W3CDTF">2015-06-03T13:21:00Z</dcterms:created>
  <dcterms:modified xsi:type="dcterms:W3CDTF">2015-09-17T19:18:00Z</dcterms:modified>
</cp:coreProperties>
</file>